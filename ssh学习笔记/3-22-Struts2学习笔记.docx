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A7148" w14:textId="77777777" w:rsidR="00533586" w:rsidRDefault="00EA0DD3">
      <w:pPr>
        <w:pStyle w:val="1"/>
      </w:pPr>
      <w:r>
        <w:t>Struts2</w:t>
      </w:r>
      <w:r>
        <w:rPr>
          <w:rFonts w:hint="eastAsia"/>
        </w:rPr>
        <w:t>学习</w:t>
      </w:r>
      <w:r>
        <w:t>笔记</w:t>
      </w:r>
    </w:p>
    <w:p w14:paraId="17F89A4B" w14:textId="77777777" w:rsidR="00533586" w:rsidRPr="00EA0DD3" w:rsidRDefault="00EA0DD3" w:rsidP="00EA0DD3">
      <w:pPr>
        <w:pStyle w:val="a"/>
        <w:numPr>
          <w:ilvl w:val="0"/>
          <w:numId w:val="6"/>
        </w:numPr>
      </w:pPr>
      <w:r w:rsidRPr="00EA0DD3">
        <w:rPr>
          <w:rFonts w:ascii="Songti SC" w:eastAsia="Songti SC" w:hAnsi="Songti SC"/>
        </w:rPr>
        <w:t>Action访问servlet API</w:t>
      </w:r>
      <w:r w:rsidRPr="00EA0DD3">
        <w:rPr>
          <w:rFonts w:ascii="Songti SC" w:eastAsia="Songti SC" w:hAnsi="Songti SC" w:hint="eastAsia"/>
        </w:rPr>
        <w:t>的</w:t>
      </w:r>
      <w:r w:rsidRPr="00EA0DD3">
        <w:rPr>
          <w:rFonts w:ascii="Songti SC" w:eastAsia="Songti SC" w:hAnsi="Songti SC"/>
        </w:rPr>
        <w:t>方法</w:t>
      </w:r>
    </w:p>
    <w:p w14:paraId="3743FF7F" w14:textId="77777777" w:rsidR="00EA0DD3" w:rsidRDefault="00EA0DD3" w:rsidP="00EA0DD3">
      <w:pPr>
        <w:pStyle w:val="a"/>
        <w:numPr>
          <w:ilvl w:val="0"/>
          <w:numId w:val="11"/>
        </w:numPr>
      </w:pPr>
      <w:r>
        <w:t>Act</w:t>
      </w:r>
      <w:r>
        <w:rPr>
          <w:rFonts w:hint="eastAsia"/>
        </w:rPr>
        <w:t>ion</w:t>
      </w:r>
      <w:r>
        <w:t>Context</w:t>
      </w:r>
      <w:r>
        <w:t>类</w:t>
      </w:r>
    </w:p>
    <w:p w14:paraId="46AD7338" w14:textId="77777777" w:rsidR="00EA0DD3" w:rsidRDefault="00EA0DD3" w:rsidP="00EA0DD3">
      <w:pPr>
        <w:pStyle w:val="a"/>
        <w:numPr>
          <w:ilvl w:val="0"/>
          <w:numId w:val="9"/>
        </w:numPr>
      </w:pPr>
      <w:r>
        <w:t xml:space="preserve">Object </w:t>
      </w:r>
      <w:r>
        <w:rPr>
          <w:rFonts w:hint="eastAsia"/>
        </w:rPr>
        <w:t>get</w:t>
      </w:r>
      <w:r>
        <w:t>(Object key)</w:t>
      </w:r>
      <w:r>
        <w:rPr>
          <w:rFonts w:hint="eastAsia"/>
        </w:rPr>
        <w:t>类似调用</w:t>
      </w:r>
      <w:r>
        <w:t>request</w:t>
      </w:r>
      <w:r>
        <w:rPr>
          <w:rFonts w:hint="eastAsia"/>
        </w:rPr>
        <w:t>的</w:t>
      </w:r>
      <w:r>
        <w:t>getAttribute()</w:t>
      </w:r>
    </w:p>
    <w:p w14:paraId="0729FB25" w14:textId="77777777" w:rsidR="00EA0DD3" w:rsidRDefault="00EA0DD3" w:rsidP="00EA0DD3">
      <w:pPr>
        <w:pStyle w:val="a"/>
        <w:numPr>
          <w:ilvl w:val="0"/>
          <w:numId w:val="9"/>
        </w:numPr>
      </w:pPr>
      <w:r>
        <w:rPr>
          <w:rFonts w:hint="eastAsia"/>
        </w:rPr>
        <w:t>Object put(Object key)</w:t>
      </w:r>
    </w:p>
    <w:p w14:paraId="70947F13" w14:textId="77777777" w:rsidR="00EA0DD3" w:rsidRDefault="00EA0DD3" w:rsidP="00EA0DD3">
      <w:pPr>
        <w:pStyle w:val="a"/>
        <w:numPr>
          <w:ilvl w:val="0"/>
          <w:numId w:val="9"/>
        </w:numPr>
      </w:pPr>
      <w:r>
        <w:t>Map getApplication()</w:t>
      </w:r>
    </w:p>
    <w:p w14:paraId="0BDBE46E" w14:textId="77777777" w:rsidR="00EA0DD3" w:rsidRDefault="00EA0DD3" w:rsidP="00EA0DD3">
      <w:pPr>
        <w:pStyle w:val="a"/>
        <w:numPr>
          <w:ilvl w:val="0"/>
          <w:numId w:val="9"/>
        </w:numPr>
      </w:pPr>
      <w:r>
        <w:t>S</w:t>
      </w:r>
      <w:r>
        <w:rPr>
          <w:rFonts w:hint="eastAsia"/>
        </w:rPr>
        <w:t>tatic ActionContext getContext()</w:t>
      </w:r>
    </w:p>
    <w:p w14:paraId="0DD7126D" w14:textId="77777777" w:rsidR="00EA0DD3" w:rsidRDefault="00EA0DD3" w:rsidP="00EA0DD3">
      <w:pPr>
        <w:pStyle w:val="a"/>
        <w:numPr>
          <w:ilvl w:val="0"/>
          <w:numId w:val="9"/>
        </w:numPr>
      </w:pPr>
      <w:r>
        <w:rPr>
          <w:rFonts w:hint="eastAsia"/>
        </w:rPr>
        <w:t>Map getSession()</w:t>
      </w:r>
    </w:p>
    <w:p w14:paraId="0EEA977F" w14:textId="77777777" w:rsidR="00EA0DD3" w:rsidRDefault="00EA0DD3" w:rsidP="00EA0DD3">
      <w:pPr>
        <w:pStyle w:val="a"/>
        <w:numPr>
          <w:ilvl w:val="0"/>
          <w:numId w:val="9"/>
        </w:numPr>
      </w:pPr>
      <w:r>
        <w:rPr>
          <w:rFonts w:hint="eastAsia"/>
        </w:rPr>
        <w:t>setApplication(Map application)</w:t>
      </w:r>
    </w:p>
    <w:p w14:paraId="58C2A9F1" w14:textId="77777777" w:rsidR="00EA0DD3" w:rsidRDefault="00EA0DD3" w:rsidP="00EA0DD3">
      <w:pPr>
        <w:pStyle w:val="a"/>
        <w:numPr>
          <w:ilvl w:val="0"/>
          <w:numId w:val="9"/>
        </w:numPr>
      </w:pPr>
      <w:r>
        <w:rPr>
          <w:rFonts w:hint="eastAsia"/>
        </w:rPr>
        <w:t>setSession(Map session);</w:t>
      </w:r>
    </w:p>
    <w:p w14:paraId="3EFE7557" w14:textId="77777777" w:rsidR="00EA0DD3" w:rsidRDefault="00EA0DD3" w:rsidP="00EA0DD3">
      <w:pPr>
        <w:pStyle w:val="a"/>
        <w:numPr>
          <w:ilvl w:val="0"/>
          <w:numId w:val="11"/>
        </w:numPr>
      </w:pPr>
      <w:r>
        <w:t>Action</w:t>
      </w:r>
      <w:r>
        <w:rPr>
          <w:rFonts w:hint="eastAsia"/>
        </w:rPr>
        <w:t>直接</w:t>
      </w:r>
      <w:r>
        <w:t>访问</w:t>
      </w:r>
      <w:r>
        <w:t>Serv</w:t>
      </w:r>
      <w:r>
        <w:rPr>
          <w:rFonts w:hint="eastAsia"/>
        </w:rPr>
        <w:t>let</w:t>
      </w:r>
      <w:r>
        <w:t xml:space="preserve"> API</w:t>
      </w:r>
    </w:p>
    <w:p w14:paraId="42E86EEF" w14:textId="77777777" w:rsidR="00EA0DD3" w:rsidRDefault="00EA0DD3" w:rsidP="00EA0DD3">
      <w:pPr>
        <w:pStyle w:val="a"/>
        <w:numPr>
          <w:ilvl w:val="0"/>
          <w:numId w:val="0"/>
        </w:numPr>
        <w:ind w:left="480"/>
      </w:pPr>
      <w:r>
        <w:rPr>
          <w:rFonts w:hint="eastAsia"/>
        </w:rPr>
        <w:t>实现</w:t>
      </w:r>
      <w:r>
        <w:t>以下借口即可</w:t>
      </w:r>
    </w:p>
    <w:p w14:paraId="69F4A8FA" w14:textId="77777777" w:rsidR="00EA0DD3" w:rsidRDefault="00EA0DD3" w:rsidP="00EA0DD3">
      <w:pPr>
        <w:pStyle w:val="a"/>
        <w:numPr>
          <w:ilvl w:val="0"/>
          <w:numId w:val="10"/>
        </w:numPr>
      </w:pPr>
      <w:r>
        <w:t>ServletContextAware</w:t>
      </w:r>
    </w:p>
    <w:p w14:paraId="6A037D12" w14:textId="77777777" w:rsidR="00EA0DD3" w:rsidRDefault="00EA0DD3" w:rsidP="00EA0DD3">
      <w:pPr>
        <w:pStyle w:val="a"/>
        <w:numPr>
          <w:ilvl w:val="0"/>
          <w:numId w:val="10"/>
        </w:numPr>
      </w:pPr>
      <w:r>
        <w:rPr>
          <w:rFonts w:hint="eastAsia"/>
        </w:rPr>
        <w:t>ServletRequestAware</w:t>
      </w:r>
    </w:p>
    <w:p w14:paraId="22E21E37" w14:textId="77777777" w:rsidR="00EA0DD3" w:rsidRDefault="00EA0DD3" w:rsidP="00EA0DD3">
      <w:pPr>
        <w:pStyle w:val="a"/>
        <w:numPr>
          <w:ilvl w:val="0"/>
          <w:numId w:val="10"/>
        </w:numPr>
      </w:pPr>
      <w:r>
        <w:rPr>
          <w:rFonts w:hint="eastAsia"/>
        </w:rPr>
        <w:t>ServletResponseAware</w:t>
      </w:r>
    </w:p>
    <w:p w14:paraId="57ADF56D" w14:textId="77777777" w:rsidR="00EA0DD3" w:rsidRDefault="00EA0DD3" w:rsidP="00EA0DD3">
      <w:pPr>
        <w:pStyle w:val="a"/>
        <w:numPr>
          <w:ilvl w:val="0"/>
          <w:numId w:val="11"/>
        </w:numPr>
      </w:pPr>
      <w:r>
        <w:t>使用</w:t>
      </w:r>
      <w:r>
        <w:t>SetvletActionContext</w:t>
      </w:r>
      <w:r>
        <w:rPr>
          <w:rFonts w:hint="eastAsia"/>
        </w:rPr>
        <w:t>类</w:t>
      </w:r>
    </w:p>
    <w:p w14:paraId="47AD4172" w14:textId="77777777" w:rsidR="00EA0DD3" w:rsidRDefault="00EA0DD3" w:rsidP="00EA0DD3">
      <w:pPr>
        <w:pStyle w:val="a"/>
        <w:numPr>
          <w:ilvl w:val="0"/>
          <w:numId w:val="0"/>
        </w:numPr>
        <w:ind w:left="480"/>
      </w:pPr>
      <w:r>
        <w:t>里面有一</w:t>
      </w:r>
      <w:r>
        <w:rPr>
          <w:rFonts w:hint="eastAsia"/>
        </w:rPr>
        <w:t>些</w:t>
      </w:r>
      <w:r>
        <w:t>静态方法</w:t>
      </w:r>
    </w:p>
    <w:p w14:paraId="5CB48D00" w14:textId="77777777" w:rsidR="00EA0DD3" w:rsidRDefault="00EA0DD3" w:rsidP="00EA0DD3">
      <w:pPr>
        <w:pStyle w:val="a"/>
        <w:numPr>
          <w:ilvl w:val="0"/>
          <w:numId w:val="12"/>
        </w:numPr>
      </w:pPr>
      <w:r>
        <w:t>getPageContext()</w:t>
      </w:r>
    </w:p>
    <w:p w14:paraId="159229FF" w14:textId="77777777" w:rsidR="00EA0DD3" w:rsidRDefault="00EA0DD3" w:rsidP="00EA0DD3">
      <w:pPr>
        <w:pStyle w:val="a"/>
        <w:numPr>
          <w:ilvl w:val="0"/>
          <w:numId w:val="12"/>
        </w:numPr>
      </w:pPr>
      <w:r>
        <w:rPr>
          <w:rFonts w:hint="eastAsia"/>
        </w:rPr>
        <w:t>getRequest()</w:t>
      </w:r>
    </w:p>
    <w:p w14:paraId="2361CBD1" w14:textId="77777777" w:rsidR="00EA0DD3" w:rsidRDefault="00EA0DD3" w:rsidP="00EA0DD3">
      <w:pPr>
        <w:pStyle w:val="a"/>
        <w:numPr>
          <w:ilvl w:val="0"/>
          <w:numId w:val="12"/>
        </w:numPr>
      </w:pPr>
      <w:r>
        <w:rPr>
          <w:rFonts w:hint="eastAsia"/>
        </w:rPr>
        <w:t>getResponse</w:t>
      </w:r>
    </w:p>
    <w:p w14:paraId="77116073" w14:textId="30D32D5F" w:rsidR="00533586" w:rsidRPr="002C19D2" w:rsidRDefault="00EA0DD3" w:rsidP="00895907">
      <w:pPr>
        <w:pStyle w:val="a"/>
        <w:numPr>
          <w:ilvl w:val="0"/>
          <w:numId w:val="12"/>
        </w:numPr>
      </w:pPr>
      <w:r>
        <w:rPr>
          <w:rFonts w:hint="eastAsia"/>
        </w:rPr>
        <w:t>getServletContext()</w:t>
      </w:r>
    </w:p>
    <w:p w14:paraId="4775B640" w14:textId="44B3DF6C" w:rsidR="002C19D2" w:rsidRDefault="002C19D2" w:rsidP="002C19D2">
      <w:pPr>
        <w:pStyle w:val="a"/>
        <w:numPr>
          <w:ilvl w:val="0"/>
          <w:numId w:val="6"/>
        </w:numPr>
      </w:pPr>
      <w:r>
        <w:t>命名空间</w:t>
      </w:r>
      <w:bookmarkStart w:id="0" w:name="_GoBack"/>
      <w:bookmarkEnd w:id="0"/>
    </w:p>
    <w:p w14:paraId="438F0A0D" w14:textId="53B85E6B" w:rsidR="002C19D2" w:rsidRDefault="00B4196A" w:rsidP="002C19D2">
      <w:pPr>
        <w:pStyle w:val="a"/>
        <w:numPr>
          <w:ilvl w:val="0"/>
          <w:numId w:val="0"/>
        </w:numPr>
        <w:ind w:left="480"/>
      </w:pPr>
      <w:r>
        <w:t>系统会在先搜索</w:t>
      </w:r>
      <w:r>
        <w:rPr>
          <w:rFonts w:hint="eastAsia"/>
        </w:rPr>
        <w:t>指定</w:t>
      </w:r>
      <w:r>
        <w:t>的命名空间中的</w:t>
      </w:r>
      <w:r>
        <w:t>Action</w:t>
      </w:r>
      <w:r>
        <w:t>，</w:t>
      </w:r>
      <w:r>
        <w:rPr>
          <w:rFonts w:hint="eastAsia"/>
        </w:rPr>
        <w:t>若没有</w:t>
      </w:r>
      <w:r>
        <w:t>找到，</w:t>
      </w:r>
      <w:r>
        <w:rPr>
          <w:rFonts w:hint="eastAsia"/>
        </w:rPr>
        <w:t>则</w:t>
      </w:r>
      <w:r>
        <w:t>进入默认命名空间查找，</w:t>
      </w:r>
      <w:r>
        <w:rPr>
          <w:rFonts w:hint="eastAsia"/>
        </w:rPr>
        <w:t>若没有</w:t>
      </w:r>
      <w:r>
        <w:t>则</w:t>
      </w:r>
      <w:r>
        <w:rPr>
          <w:rFonts w:hint="eastAsia"/>
        </w:rPr>
        <w:t>出错</w:t>
      </w:r>
      <w:r>
        <w:t>。</w:t>
      </w:r>
    </w:p>
    <w:p w14:paraId="6E992CFE" w14:textId="6DAEB5B4" w:rsidR="00CD44B4" w:rsidRDefault="00CD44B4" w:rsidP="002C19D2">
      <w:pPr>
        <w:pStyle w:val="a"/>
        <w:numPr>
          <w:ilvl w:val="0"/>
          <w:numId w:val="0"/>
        </w:numPr>
        <w:ind w:left="480"/>
      </w:pPr>
      <w:r>
        <w:rPr>
          <w:rFonts w:hint="eastAsia"/>
        </w:rPr>
        <w:t>命名</w:t>
      </w:r>
      <w:r>
        <w:t>空间只有一个级别，</w:t>
      </w:r>
      <w:r>
        <w:rPr>
          <w:rFonts w:hint="eastAsia"/>
        </w:rPr>
        <w:t>若</w:t>
      </w:r>
      <w:r>
        <w:t>为</w:t>
      </w:r>
      <w:r>
        <w:t>/bookSer/search/login.action</w:t>
      </w:r>
    </w:p>
    <w:p w14:paraId="403C8B09" w14:textId="203A8F58" w:rsidR="00CD44B4" w:rsidRDefault="00CD44B4" w:rsidP="002C19D2">
      <w:pPr>
        <w:pStyle w:val="a"/>
        <w:numPr>
          <w:ilvl w:val="0"/>
          <w:numId w:val="0"/>
        </w:numPr>
        <w:ind w:left="480"/>
      </w:pPr>
      <w:r>
        <w:lastRenderedPageBreak/>
        <w:t>系统会先搜索</w:t>
      </w:r>
      <w:r>
        <w:t>bookSer/search</w:t>
      </w:r>
      <w:r>
        <w:rPr>
          <w:rFonts w:hint="eastAsia"/>
        </w:rPr>
        <w:t>这个</w:t>
      </w:r>
      <w:r>
        <w:t>命名空间，</w:t>
      </w:r>
      <w:r>
        <w:rPr>
          <w:rFonts w:hint="eastAsia"/>
        </w:rPr>
        <w:t>然后搜索</w:t>
      </w:r>
      <w:r>
        <w:t>默认命名空间，</w:t>
      </w:r>
      <w:r>
        <w:rPr>
          <w:rFonts w:hint="eastAsia"/>
        </w:rPr>
        <w:t>而不会</w:t>
      </w:r>
      <w:r>
        <w:t>去搜索</w:t>
      </w:r>
      <w:r>
        <w:t>bookSer</w:t>
      </w:r>
      <w:r>
        <w:rPr>
          <w:rFonts w:hint="eastAsia"/>
        </w:rPr>
        <w:t>命名</w:t>
      </w:r>
      <w:r>
        <w:t>空间。</w:t>
      </w:r>
    </w:p>
    <w:p w14:paraId="451CB769" w14:textId="4CB8D2A0" w:rsidR="00F472FB" w:rsidRDefault="00F472FB" w:rsidP="00F472FB">
      <w:pPr>
        <w:pStyle w:val="a"/>
        <w:numPr>
          <w:ilvl w:val="0"/>
          <w:numId w:val="6"/>
        </w:numPr>
      </w:pPr>
      <w:r>
        <w:t>Actiond</w:t>
      </w:r>
      <w:r>
        <w:rPr>
          <w:rFonts w:hint="eastAsia"/>
        </w:rPr>
        <w:t>的</w:t>
      </w:r>
      <w:r>
        <w:t>基本配置</w:t>
      </w:r>
    </w:p>
    <w:p w14:paraId="697532A4" w14:textId="02FD2350" w:rsidR="00F472FB" w:rsidRDefault="00F472FB" w:rsidP="00F472FB">
      <w:pPr>
        <w:pStyle w:val="a"/>
        <w:numPr>
          <w:ilvl w:val="0"/>
          <w:numId w:val="13"/>
        </w:numPr>
      </w:pPr>
      <w:r>
        <w:t>name</w:t>
      </w:r>
      <w:r>
        <w:rPr>
          <w:rFonts w:hint="eastAsia"/>
        </w:rPr>
        <w:t>属性</w:t>
      </w:r>
      <w:r>
        <w:t>：</w:t>
      </w:r>
      <w:r>
        <w:rPr>
          <w:rFonts w:hint="eastAsia"/>
        </w:rPr>
        <w:t>是必须</w:t>
      </w:r>
      <w:r>
        <w:t>的。</w:t>
      </w:r>
      <w:r w:rsidR="007E45DB">
        <w:t>命名时不要带</w:t>
      </w:r>
      <w:r w:rsidR="007E45DB">
        <w:t>”</w:t>
      </w:r>
      <w:r w:rsidR="007E45DB">
        <w:rPr>
          <w:rFonts w:hint="eastAsia"/>
        </w:rPr>
        <w:t>.</w:t>
      </w:r>
      <w:r w:rsidR="007E45DB">
        <w:t>”</w:t>
      </w:r>
      <w:r w:rsidR="007E45DB">
        <w:rPr>
          <w:rFonts w:hint="eastAsia"/>
        </w:rPr>
        <w:t>和</w:t>
      </w:r>
      <w:r w:rsidR="007E45DB">
        <w:t>”</w:t>
      </w:r>
      <w:r w:rsidR="007E45DB">
        <w:rPr>
          <w:rFonts w:hint="eastAsia"/>
        </w:rPr>
        <w:t>-</w:t>
      </w:r>
      <w:r w:rsidR="007E45DB">
        <w:t>“</w:t>
      </w:r>
      <w:r w:rsidR="007E45DB">
        <w:rPr>
          <w:rFonts w:hint="eastAsia"/>
        </w:rPr>
        <w:t>,</w:t>
      </w:r>
      <w:r w:rsidR="007E45DB">
        <w:rPr>
          <w:rFonts w:hint="eastAsia"/>
        </w:rPr>
        <w:t>若</w:t>
      </w:r>
      <w:r w:rsidR="007E45DB">
        <w:t>要带</w:t>
      </w:r>
      <w:r w:rsidR="007E45DB">
        <w:t>”/”</w:t>
      </w:r>
      <w:r w:rsidR="007E45DB">
        <w:rPr>
          <w:rFonts w:hint="eastAsia"/>
        </w:rPr>
        <w:t>则</w:t>
      </w:r>
      <w:r w:rsidR="007E45DB">
        <w:t>需要配置</w:t>
      </w:r>
      <w:r w:rsidR="007E45DB">
        <w:t>struts.enable.SlashesInActionNames = true</w:t>
      </w:r>
    </w:p>
    <w:p w14:paraId="6E9AB4DE" w14:textId="22B12835" w:rsidR="00F472FB" w:rsidRDefault="00F472FB" w:rsidP="00F472FB">
      <w:pPr>
        <w:pStyle w:val="a"/>
        <w:numPr>
          <w:ilvl w:val="0"/>
          <w:numId w:val="13"/>
        </w:numPr>
      </w:pPr>
      <w:r>
        <w:rPr>
          <w:rFonts w:hint="eastAsia"/>
        </w:rPr>
        <w:t>class</w:t>
      </w:r>
      <w:r>
        <w:t>属性：</w:t>
      </w:r>
      <w:r>
        <w:rPr>
          <w:rFonts w:hint="eastAsia"/>
        </w:rPr>
        <w:t>如果</w:t>
      </w:r>
      <w:r>
        <w:t>没有的话系统会默认调用</w:t>
      </w:r>
      <w:r>
        <w:rPr>
          <w:rFonts w:hint="eastAsia"/>
        </w:rPr>
        <w:t>Action</w:t>
      </w:r>
      <w:r>
        <w:t>Support</w:t>
      </w:r>
      <w:r>
        <w:t>类</w:t>
      </w:r>
    </w:p>
    <w:p w14:paraId="0160484F" w14:textId="1DFC34E9" w:rsidR="00F472FB" w:rsidRDefault="001F0F62" w:rsidP="001F0F62">
      <w:pPr>
        <w:pStyle w:val="a"/>
        <w:numPr>
          <w:ilvl w:val="0"/>
          <w:numId w:val="6"/>
        </w:numPr>
      </w:pPr>
      <w:r>
        <w:t>动态调用</w:t>
      </w:r>
      <w:r>
        <w:t>action</w:t>
      </w:r>
      <w:r>
        <w:t>中的方法</w:t>
      </w:r>
    </w:p>
    <w:p w14:paraId="6F869958" w14:textId="4B6C1D10" w:rsidR="001F0F62" w:rsidRDefault="001F0F62" w:rsidP="001F0F62">
      <w:pPr>
        <w:pStyle w:val="a"/>
        <w:numPr>
          <w:ilvl w:val="0"/>
          <w:numId w:val="6"/>
        </w:numPr>
      </w:pPr>
      <w:r>
        <w:rPr>
          <w:rFonts w:hint="eastAsia"/>
        </w:rPr>
        <w:t>配置</w:t>
      </w:r>
      <w:r>
        <w:t>默认</w:t>
      </w:r>
      <w:r>
        <w:t>action</w:t>
      </w:r>
    </w:p>
    <w:p w14:paraId="0DA3CF8C" w14:textId="0F9CD49A" w:rsidR="001F0F62" w:rsidRDefault="00B20AF8" w:rsidP="001F0F62">
      <w:pPr>
        <w:pStyle w:val="a"/>
        <w:numPr>
          <w:ilvl w:val="0"/>
          <w:numId w:val="0"/>
        </w:numPr>
        <w:ind w:left="480"/>
      </w:pPr>
      <w:r>
        <w:t>&lt;default-act</w:t>
      </w:r>
      <w:r>
        <w:rPr>
          <w:rFonts w:hint="eastAsia"/>
        </w:rPr>
        <w:t>i</w:t>
      </w:r>
      <w:r w:rsidR="001F0F62">
        <w:t>on-ref name=”</w:t>
      </w:r>
      <w:r w:rsidR="001F0F62">
        <w:rPr>
          <w:rFonts w:hint="eastAsia"/>
        </w:rPr>
        <w:t>defaultAction</w:t>
      </w:r>
      <w:r w:rsidR="001F0F62">
        <w:t>”</w:t>
      </w:r>
      <w:r w:rsidR="001F0F62">
        <w:rPr>
          <w:rFonts w:hint="eastAsia"/>
        </w:rPr>
        <w:t>/&gt;</w:t>
      </w:r>
    </w:p>
    <w:p w14:paraId="7DB3BAEB" w14:textId="15E1F8D6" w:rsidR="001F0F62" w:rsidRDefault="001F0F62" w:rsidP="001F0F62">
      <w:pPr>
        <w:pStyle w:val="a"/>
        <w:numPr>
          <w:ilvl w:val="0"/>
          <w:numId w:val="0"/>
        </w:numPr>
        <w:ind w:left="480"/>
      </w:pPr>
      <w:r>
        <w:rPr>
          <w:rFonts w:hint="eastAsia"/>
        </w:rPr>
        <w:t xml:space="preserve">&lt;action name = </w:t>
      </w:r>
      <w:r>
        <w:t>“</w:t>
      </w:r>
      <w:r>
        <w:rPr>
          <w:rFonts w:hint="eastAsia"/>
        </w:rPr>
        <w:t xml:space="preserve">defaultAction class = </w:t>
      </w:r>
      <w:r>
        <w:t>“</w:t>
      </w:r>
      <w:r>
        <w:rPr>
          <w:rFonts w:hint="eastAsia"/>
        </w:rPr>
        <w:t>com.package.defaultAction</w:t>
      </w:r>
      <w:r>
        <w:t>”</w:t>
      </w:r>
    </w:p>
    <w:p w14:paraId="799BD802" w14:textId="2031E67C" w:rsidR="001F0F62" w:rsidRDefault="001F0F62" w:rsidP="001F0F62">
      <w:pPr>
        <w:pStyle w:val="a"/>
        <w:numPr>
          <w:ilvl w:val="0"/>
          <w:numId w:val="0"/>
        </w:numPr>
        <w:ind w:left="480"/>
      </w:pPr>
      <w:r>
        <w:rPr>
          <w:rFonts w:hint="eastAsia"/>
        </w:rPr>
        <w:tab/>
        <w:t>&lt;result&gt;</w:t>
      </w:r>
      <w:r>
        <w:t>……</w:t>
      </w:r>
      <w:r>
        <w:rPr>
          <w:rFonts w:hint="eastAsia"/>
        </w:rPr>
        <w:t>&lt;/result&gt;</w:t>
      </w:r>
    </w:p>
    <w:p w14:paraId="6180AB20" w14:textId="3563E030" w:rsidR="001F0F62" w:rsidRDefault="001F0F62" w:rsidP="001F0F62">
      <w:pPr>
        <w:pStyle w:val="a"/>
        <w:numPr>
          <w:ilvl w:val="0"/>
          <w:numId w:val="0"/>
        </w:numPr>
        <w:ind w:left="480"/>
      </w:pPr>
      <w:r>
        <w:rPr>
          <w:rFonts w:hint="eastAsia"/>
        </w:rPr>
        <w:t>&lt;action/&gt;</w:t>
      </w:r>
    </w:p>
    <w:p w14:paraId="539C73AB" w14:textId="783FF3FE" w:rsidR="001F0F62" w:rsidRDefault="001F0F62" w:rsidP="001F0F62">
      <w:pPr>
        <w:pStyle w:val="a"/>
        <w:numPr>
          <w:ilvl w:val="0"/>
          <w:numId w:val="14"/>
        </w:numPr>
      </w:pPr>
      <w:r>
        <w:rPr>
          <w:rFonts w:hint="eastAsia"/>
        </w:rPr>
        <w:t>配置</w:t>
      </w:r>
      <w:r>
        <w:t>默认的处理类</w:t>
      </w:r>
    </w:p>
    <w:p w14:paraId="07F6470B" w14:textId="07DD5D4B" w:rsidR="005249B6" w:rsidRDefault="001F0F62" w:rsidP="005249B6">
      <w:pPr>
        <w:pStyle w:val="a"/>
        <w:numPr>
          <w:ilvl w:val="0"/>
          <w:numId w:val="0"/>
        </w:numPr>
        <w:ind w:left="480"/>
      </w:pPr>
      <w:r>
        <w:t>&lt;default-class-ref  class = “</w:t>
      </w:r>
      <w:r>
        <w:rPr>
          <w:rFonts w:hint="eastAsia"/>
        </w:rPr>
        <w:t>com.package.defaultClass/&gt;</w:t>
      </w:r>
    </w:p>
    <w:p w14:paraId="5250AF75" w14:textId="507FF33E" w:rsidR="005249B6" w:rsidRDefault="005249B6" w:rsidP="005249B6">
      <w:pPr>
        <w:pStyle w:val="a"/>
        <w:numPr>
          <w:ilvl w:val="0"/>
          <w:numId w:val="14"/>
        </w:numPr>
      </w:pPr>
      <w:r>
        <w:t>result</w:t>
      </w:r>
      <w:r>
        <w:t>的类型</w:t>
      </w:r>
    </w:p>
    <w:p w14:paraId="57A365E4" w14:textId="1A9FE1A3" w:rsidR="005249B6" w:rsidRDefault="005249B6" w:rsidP="005249B6">
      <w:pPr>
        <w:pStyle w:val="a"/>
        <w:numPr>
          <w:ilvl w:val="0"/>
          <w:numId w:val="15"/>
        </w:numPr>
      </w:pPr>
      <w:r>
        <w:t>dispatcher:</w:t>
      </w:r>
      <w:r>
        <w:rPr>
          <w:rFonts w:hint="eastAsia"/>
        </w:rPr>
        <w:t>默认</w:t>
      </w:r>
      <w:r>
        <w:t>使用</w:t>
      </w:r>
      <w:r>
        <w:t>JSP</w:t>
      </w:r>
      <w:r>
        <w:t>作为</w:t>
      </w:r>
      <w:r>
        <w:rPr>
          <w:rFonts w:hint="eastAsia"/>
        </w:rPr>
        <w:t>视图</w:t>
      </w:r>
      <w:r>
        <w:t>的处理结果</w:t>
      </w:r>
    </w:p>
    <w:p w14:paraId="33FB6F6B" w14:textId="5A9DF0E0" w:rsidR="001822DC" w:rsidRDefault="001822DC" w:rsidP="001822DC">
      <w:pPr>
        <w:pStyle w:val="a"/>
        <w:numPr>
          <w:ilvl w:val="0"/>
          <w:numId w:val="15"/>
        </w:numPr>
      </w:pPr>
      <w:r>
        <w:t>plainText</w:t>
      </w:r>
      <w:r w:rsidR="005249B6">
        <w:t>:</w:t>
      </w:r>
      <w:r>
        <w:rPr>
          <w:rFonts w:hint="eastAsia"/>
        </w:rPr>
        <w:t>显示</w:t>
      </w:r>
      <w:r>
        <w:t>网页源代码</w:t>
      </w:r>
    </w:p>
    <w:p w14:paraId="71868558" w14:textId="4FEE38EE" w:rsidR="005249B6" w:rsidRDefault="001822DC" w:rsidP="001822DC">
      <w:pPr>
        <w:pStyle w:val="a"/>
        <w:numPr>
          <w:ilvl w:val="0"/>
          <w:numId w:val="0"/>
        </w:numPr>
        <w:ind w:left="960"/>
        <w:rPr>
          <w:rFonts w:hint="eastAsia"/>
        </w:rPr>
      </w:pPr>
      <w:r>
        <w:t xml:space="preserve"> </w:t>
      </w:r>
      <w:r w:rsidR="005249B6">
        <w:t>&lt;result type = “</w:t>
      </w:r>
      <w:r>
        <w:t>plainText</w:t>
      </w:r>
      <w:r w:rsidR="005249B6">
        <w:t>”</w:t>
      </w:r>
      <w:r w:rsidR="005249B6">
        <w:rPr>
          <w:rFonts w:hint="eastAsia"/>
        </w:rPr>
        <w:t>&gt;</w:t>
      </w:r>
    </w:p>
    <w:p w14:paraId="3CE51E5B" w14:textId="40B6C6A0" w:rsidR="005249B6" w:rsidRDefault="005249B6" w:rsidP="005249B6">
      <w:pPr>
        <w:pStyle w:val="a"/>
        <w:numPr>
          <w:ilvl w:val="0"/>
          <w:numId w:val="0"/>
        </w:numPr>
        <w:ind w:left="960"/>
        <w:rPr>
          <w:rFonts w:hint="eastAsia"/>
        </w:rPr>
      </w:pPr>
      <w:r>
        <w:rPr>
          <w:rFonts w:hint="eastAsia"/>
        </w:rPr>
        <w:tab/>
        <w:t>&lt;param name=</w:t>
      </w:r>
      <w:r>
        <w:t>”</w:t>
      </w:r>
      <w:r>
        <w:rPr>
          <w:rFonts w:hint="eastAsia"/>
        </w:rPr>
        <w:t>location</w:t>
      </w:r>
      <w:r>
        <w:t>”</w:t>
      </w:r>
      <w:r>
        <w:rPr>
          <w:rFonts w:hint="eastAsia"/>
        </w:rPr>
        <w:t>&gt;/index.jsp&lt;/param&gt;</w:t>
      </w:r>
    </w:p>
    <w:p w14:paraId="07682096" w14:textId="2E739535" w:rsidR="005249B6" w:rsidRDefault="005249B6" w:rsidP="005249B6">
      <w:pPr>
        <w:pStyle w:val="a"/>
        <w:numPr>
          <w:ilvl w:val="0"/>
          <w:numId w:val="0"/>
        </w:numPr>
        <w:ind w:left="960"/>
        <w:rPr>
          <w:rFonts w:hint="eastAsia"/>
        </w:rPr>
      </w:pPr>
      <w:r>
        <w:rPr>
          <w:rFonts w:hint="eastAsia"/>
        </w:rPr>
        <w:tab/>
        <w:t xml:space="preserve">&lt;param name = </w:t>
      </w:r>
      <w:r>
        <w:t>“</w:t>
      </w:r>
      <w:r>
        <w:rPr>
          <w:rFonts w:hint="eastAsia"/>
        </w:rPr>
        <w:t>charSet</w:t>
      </w:r>
      <w:r>
        <w:t>”</w:t>
      </w:r>
      <w:r>
        <w:rPr>
          <w:rFonts w:hint="eastAsia"/>
        </w:rPr>
        <w:t>&gt;GBK&lt;/param&gt;</w:t>
      </w:r>
    </w:p>
    <w:p w14:paraId="0A7E684A" w14:textId="232FE02E" w:rsidR="005249B6" w:rsidRDefault="005249B6" w:rsidP="005249B6">
      <w:pPr>
        <w:pStyle w:val="a"/>
        <w:numPr>
          <w:ilvl w:val="0"/>
          <w:numId w:val="0"/>
        </w:numPr>
        <w:ind w:left="960"/>
        <w:rPr>
          <w:rFonts w:hint="eastAsia"/>
        </w:rPr>
      </w:pPr>
      <w:r>
        <w:rPr>
          <w:rFonts w:hint="eastAsia"/>
        </w:rPr>
        <w:t>&lt;/result&gt;</w:t>
      </w:r>
    </w:p>
    <w:p w14:paraId="3AC81953" w14:textId="0E89B845" w:rsidR="001822DC" w:rsidRDefault="005249B6" w:rsidP="001822DC">
      <w:pPr>
        <w:pStyle w:val="a"/>
        <w:numPr>
          <w:ilvl w:val="0"/>
          <w:numId w:val="16"/>
        </w:numPr>
      </w:pPr>
      <w:r>
        <w:rPr>
          <w:rFonts w:hint="eastAsia"/>
        </w:rPr>
        <w:t>red</w:t>
      </w:r>
      <w:r w:rsidR="001822DC">
        <w:t>irect</w:t>
      </w:r>
      <w:r w:rsidR="001822DC">
        <w:t>：</w:t>
      </w:r>
      <w:r w:rsidR="001822DC">
        <w:rPr>
          <w:rFonts w:hint="eastAsia"/>
        </w:rPr>
        <w:t>重定向</w:t>
      </w:r>
    </w:p>
    <w:p w14:paraId="2300260A" w14:textId="4E385907" w:rsidR="001822DC" w:rsidRDefault="009C46D4" w:rsidP="001822DC">
      <w:pPr>
        <w:pStyle w:val="a"/>
        <w:numPr>
          <w:ilvl w:val="0"/>
          <w:numId w:val="0"/>
        </w:numPr>
        <w:ind w:left="960"/>
        <w:rPr>
          <w:rFonts w:hint="eastAsia"/>
        </w:rPr>
      </w:pPr>
      <w:r>
        <w:t>&lt;result type = “</w:t>
      </w:r>
      <w:r w:rsidR="001822DC">
        <w:t>redirect”</w:t>
      </w:r>
      <w:r w:rsidR="001822DC">
        <w:rPr>
          <w:rFonts w:hint="eastAsia"/>
        </w:rPr>
        <w:t>&gt;/index.jsp&lt;/result&gt;</w:t>
      </w:r>
    </w:p>
    <w:p w14:paraId="5197F900" w14:textId="3C1A8040" w:rsidR="001822DC" w:rsidRDefault="001822DC" w:rsidP="001822DC">
      <w:pPr>
        <w:pStyle w:val="a"/>
        <w:numPr>
          <w:ilvl w:val="0"/>
          <w:numId w:val="16"/>
        </w:numPr>
      </w:pPr>
      <w:r>
        <w:t>redirectAction</w:t>
      </w:r>
    </w:p>
    <w:p w14:paraId="44D86153" w14:textId="3C45305D" w:rsidR="001822DC" w:rsidRDefault="001822DC" w:rsidP="001822DC">
      <w:pPr>
        <w:pStyle w:val="a"/>
        <w:numPr>
          <w:ilvl w:val="0"/>
          <w:numId w:val="0"/>
        </w:numPr>
        <w:ind w:left="912"/>
        <w:rPr>
          <w:rFonts w:hint="eastAsia"/>
        </w:rPr>
      </w:pPr>
      <w:r>
        <w:t>&lt;result type = “</w:t>
      </w:r>
      <w:r>
        <w:rPr>
          <w:rFonts w:hint="eastAsia"/>
        </w:rPr>
        <w:t>redirectAction</w:t>
      </w:r>
      <w:r>
        <w:t>”</w:t>
      </w:r>
      <w:r>
        <w:rPr>
          <w:rFonts w:hint="eastAsia"/>
        </w:rPr>
        <w:t>&gt;</w:t>
      </w:r>
    </w:p>
    <w:p w14:paraId="4142D72A" w14:textId="1729AA9B" w:rsidR="001822DC" w:rsidRDefault="001822DC" w:rsidP="001822DC">
      <w:pPr>
        <w:pStyle w:val="a"/>
        <w:numPr>
          <w:ilvl w:val="0"/>
          <w:numId w:val="0"/>
        </w:numPr>
        <w:ind w:left="912"/>
        <w:rPr>
          <w:rFonts w:hint="eastAsia"/>
        </w:rPr>
      </w:pPr>
      <w:r>
        <w:rPr>
          <w:rFonts w:hint="eastAsia"/>
        </w:rPr>
        <w:tab/>
        <w:t>&lt;param name=</w:t>
      </w:r>
      <w:r>
        <w:t>”</w:t>
      </w:r>
      <w:r>
        <w:rPr>
          <w:rFonts w:hint="eastAsia"/>
        </w:rPr>
        <w:t>actionName</w:t>
      </w:r>
      <w:r>
        <w:t>”</w:t>
      </w:r>
      <w:r>
        <w:rPr>
          <w:rFonts w:hint="eastAsia"/>
        </w:rPr>
        <w:t>&gt;login&lt;/param&gt;</w:t>
      </w:r>
    </w:p>
    <w:p w14:paraId="250A4C9B" w14:textId="142F5E37" w:rsidR="001822DC" w:rsidRDefault="001822DC" w:rsidP="001822DC">
      <w:pPr>
        <w:pStyle w:val="a"/>
        <w:numPr>
          <w:ilvl w:val="0"/>
          <w:numId w:val="0"/>
        </w:numPr>
        <w:ind w:left="912"/>
      </w:pPr>
      <w:r>
        <w:rPr>
          <w:rFonts w:hint="eastAsia"/>
        </w:rPr>
        <w:tab/>
        <w:t xml:space="preserve">&lt;param name = </w:t>
      </w:r>
      <w:r>
        <w:t>“</w:t>
      </w:r>
      <w:r>
        <w:rPr>
          <w:rFonts w:hint="eastAsia"/>
        </w:rPr>
        <w:t>namespace</w:t>
      </w:r>
      <w:r>
        <w:t>”</w:t>
      </w:r>
      <w:r>
        <w:rPr>
          <w:rFonts w:hint="eastAsia"/>
        </w:rPr>
        <w:t>&gt;/pre&lt;/param&gt;</w:t>
      </w:r>
    </w:p>
    <w:p w14:paraId="1F122433" w14:textId="1F8C2EEC" w:rsidR="00A72A1C" w:rsidRDefault="00A72A1C" w:rsidP="001822DC">
      <w:pPr>
        <w:pStyle w:val="a"/>
        <w:numPr>
          <w:ilvl w:val="0"/>
          <w:numId w:val="0"/>
        </w:numPr>
        <w:ind w:left="912"/>
        <w:rPr>
          <w:rFonts w:hint="eastAsia"/>
        </w:rPr>
      </w:pPr>
      <w:r>
        <w:rPr>
          <w:rFonts w:hint="eastAsia"/>
        </w:rPr>
        <w:lastRenderedPageBreak/>
        <w:t>&lt;/result&gt;</w:t>
      </w:r>
    </w:p>
    <w:p w14:paraId="16038183" w14:textId="77777777" w:rsidR="00A72A1C" w:rsidRPr="00A72A1C" w:rsidRDefault="00A72A1C" w:rsidP="00A72A1C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</w:p>
    <w:sectPr w:rsidR="00A72A1C" w:rsidRPr="00A72A1C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314A1" w14:textId="77777777" w:rsidR="00B861BB" w:rsidRDefault="00B861BB">
      <w:r>
        <w:separator/>
      </w:r>
    </w:p>
    <w:p w14:paraId="64BB4EA9" w14:textId="77777777" w:rsidR="00B861BB" w:rsidRDefault="00B861BB"/>
  </w:endnote>
  <w:endnote w:type="continuationSeparator" w:id="0">
    <w:p w14:paraId="367EACFE" w14:textId="77777777" w:rsidR="00B861BB" w:rsidRDefault="00B861BB">
      <w:r>
        <w:continuationSeparator/>
      </w:r>
    </w:p>
    <w:p w14:paraId="34BF5F72" w14:textId="77777777" w:rsidR="00B861BB" w:rsidRDefault="00B861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/>
    <w:sdtContent>
      <w:p w14:paraId="02B5A400" w14:textId="77777777" w:rsidR="00533586" w:rsidRDefault="00547C66">
        <w:pPr>
          <w:pStyle w:val="a7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A947EF"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6654F" w14:textId="77777777" w:rsidR="00B861BB" w:rsidRDefault="00B861BB">
      <w:r>
        <w:separator/>
      </w:r>
    </w:p>
    <w:p w14:paraId="02A93B8E" w14:textId="77777777" w:rsidR="00B861BB" w:rsidRDefault="00B861BB"/>
  </w:footnote>
  <w:footnote w:type="continuationSeparator" w:id="0">
    <w:p w14:paraId="0C574DAA" w14:textId="77777777" w:rsidR="00B861BB" w:rsidRDefault="00B861BB">
      <w:r>
        <w:continuationSeparator/>
      </w:r>
    </w:p>
    <w:p w14:paraId="0C4B3380" w14:textId="77777777" w:rsidR="00B861BB" w:rsidRDefault="00B861B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DE203E"/>
    <w:multiLevelType w:val="hybridMultilevel"/>
    <w:tmpl w:val="299481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A282C46"/>
    <w:multiLevelType w:val="hybridMultilevel"/>
    <w:tmpl w:val="651089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B0E16"/>
    <w:multiLevelType w:val="hybridMultilevel"/>
    <w:tmpl w:val="4288BC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3523085"/>
    <w:multiLevelType w:val="hybridMultilevel"/>
    <w:tmpl w:val="3376915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2481123F"/>
    <w:multiLevelType w:val="hybridMultilevel"/>
    <w:tmpl w:val="3D74F44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2AFC3536"/>
    <w:multiLevelType w:val="hybridMultilevel"/>
    <w:tmpl w:val="07D82D5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340D229F"/>
    <w:multiLevelType w:val="hybridMultilevel"/>
    <w:tmpl w:val="4244B6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29C0FC6"/>
    <w:multiLevelType w:val="hybridMultilevel"/>
    <w:tmpl w:val="93129D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FE005C2"/>
    <w:multiLevelType w:val="hybridMultilevel"/>
    <w:tmpl w:val="13BA2B2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0242C1B"/>
    <w:multiLevelType w:val="hybridMultilevel"/>
    <w:tmpl w:val="5A0E1FF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54160F1D"/>
    <w:multiLevelType w:val="hybridMultilevel"/>
    <w:tmpl w:val="5B16BD0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54033"/>
    <w:multiLevelType w:val="hybridMultilevel"/>
    <w:tmpl w:val="DA1E553C"/>
    <w:lvl w:ilvl="0" w:tplc="0409000B">
      <w:start w:val="1"/>
      <w:numFmt w:val="bullet"/>
      <w:lvlText w:val=""/>
      <w:lvlJc w:val="left"/>
      <w:pPr>
        <w:ind w:left="9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4"/>
  </w:num>
  <w:num w:numId="5">
    <w:abstractNumId w:val="5"/>
  </w:num>
  <w:num w:numId="6">
    <w:abstractNumId w:val="10"/>
  </w:num>
  <w:num w:numId="7">
    <w:abstractNumId w:val="2"/>
  </w:num>
  <w:num w:numId="8">
    <w:abstractNumId w:val="13"/>
  </w:num>
  <w:num w:numId="9">
    <w:abstractNumId w:val="8"/>
  </w:num>
  <w:num w:numId="10">
    <w:abstractNumId w:val="6"/>
  </w:num>
  <w:num w:numId="11">
    <w:abstractNumId w:val="3"/>
  </w:num>
  <w:num w:numId="12">
    <w:abstractNumId w:val="11"/>
  </w:num>
  <w:num w:numId="13">
    <w:abstractNumId w:val="12"/>
  </w:num>
  <w:num w:numId="14">
    <w:abstractNumId w:val="9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D3"/>
    <w:rsid w:val="001822DC"/>
    <w:rsid w:val="001F0F62"/>
    <w:rsid w:val="002C19D2"/>
    <w:rsid w:val="005249B6"/>
    <w:rsid w:val="00533586"/>
    <w:rsid w:val="00547C66"/>
    <w:rsid w:val="00553825"/>
    <w:rsid w:val="007E45DB"/>
    <w:rsid w:val="00895907"/>
    <w:rsid w:val="00897EAD"/>
    <w:rsid w:val="009C46D4"/>
    <w:rsid w:val="00A72A1C"/>
    <w:rsid w:val="00A947EF"/>
    <w:rsid w:val="00B20AF8"/>
    <w:rsid w:val="00B4196A"/>
    <w:rsid w:val="00B861BB"/>
    <w:rsid w:val="00C35F1A"/>
    <w:rsid w:val="00C9613D"/>
    <w:rsid w:val="00CD44B4"/>
    <w:rsid w:val="00EA0DD3"/>
    <w:rsid w:val="00F4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948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noProof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uxiaoyu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49</TotalTime>
  <Pages>1</Pages>
  <Words>197</Words>
  <Characters>1127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胡晓雨</dc:creator>
  <cp:keywords/>
  <dc:description/>
  <cp:lastModifiedBy>胡晓雨</cp:lastModifiedBy>
  <cp:revision>9</cp:revision>
  <dcterms:created xsi:type="dcterms:W3CDTF">2017-03-22T04:45:00Z</dcterms:created>
  <dcterms:modified xsi:type="dcterms:W3CDTF">2017-03-23T03:31:00Z</dcterms:modified>
</cp:coreProperties>
</file>