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AD1C3" w14:textId="410C254A" w:rsidR="00533586" w:rsidRDefault="00CF0FBC">
      <w:pPr>
        <w:pStyle w:val="1"/>
        <w:rPr>
          <w:rFonts w:hint="eastAsia"/>
        </w:rPr>
      </w:pPr>
      <w:r>
        <w:t>OC</w:t>
      </w:r>
      <w:r>
        <w:rPr>
          <w:rFonts w:hint="eastAsia"/>
        </w:rPr>
        <w:t>学习</w:t>
      </w:r>
      <w:r>
        <w:t>笔记中的坑</w:t>
      </w:r>
      <w:r w:rsidR="00220F5E">
        <w:t>和技巧</w:t>
      </w:r>
    </w:p>
    <w:p w14:paraId="7DEE248A" w14:textId="77777777" w:rsidR="00533586" w:rsidRDefault="00CF0FBC" w:rsidP="00DE6292">
      <w:pPr>
        <w:pStyle w:val="a"/>
        <w:numPr>
          <w:ilvl w:val="0"/>
          <w:numId w:val="6"/>
        </w:numPr>
      </w:pPr>
      <w:r>
        <w:t>在</w:t>
      </w:r>
      <w:r>
        <w:rPr>
          <w:rFonts w:hint="eastAsia"/>
        </w:rPr>
        <w:t>外部框架</w:t>
      </w:r>
      <w:r>
        <w:t>导入时，</w:t>
      </w:r>
      <w:r>
        <w:rPr>
          <w:rFonts w:hint="eastAsia"/>
        </w:rPr>
        <w:t>无法</w:t>
      </w:r>
      <w:r>
        <w:t>import</w:t>
      </w:r>
    </w:p>
    <w:p w14:paraId="33FCC855" w14:textId="77777777" w:rsidR="00CF0FBC" w:rsidRDefault="00CF0FBC" w:rsidP="00CF0FBC">
      <w:pPr>
        <w:pStyle w:val="a"/>
        <w:numPr>
          <w:ilvl w:val="0"/>
          <w:numId w:val="0"/>
        </w:numPr>
        <w:ind w:left="432"/>
      </w:pPr>
      <w:r w:rsidRPr="00CF0FBC">
        <w:rPr>
          <w:lang w:val="en-US"/>
        </w:rPr>
        <w:drawing>
          <wp:inline distT="0" distB="0" distL="0" distR="0" wp14:anchorId="5F2F2EA1" wp14:editId="301CC682">
            <wp:extent cx="5732145" cy="18008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24A6" w14:textId="77777777" w:rsidR="00CF0FBC" w:rsidRDefault="00CF0FBC" w:rsidP="00CF0FBC">
      <w:pPr>
        <w:pStyle w:val="a"/>
        <w:numPr>
          <w:ilvl w:val="0"/>
          <w:numId w:val="0"/>
        </w:numPr>
        <w:ind w:left="432"/>
      </w:pPr>
      <w:r>
        <w:t>修改为</w:t>
      </w:r>
      <w:r>
        <w:rPr>
          <w:rFonts w:hint="eastAsia"/>
        </w:rPr>
        <w:t>如下</w:t>
      </w:r>
      <w:r>
        <w:t>，</w:t>
      </w:r>
      <w:r>
        <w:rPr>
          <w:rFonts w:hint="eastAsia"/>
        </w:rPr>
        <w:t xml:space="preserve">recursive </w:t>
      </w:r>
      <w:r>
        <w:rPr>
          <w:rFonts w:hint="eastAsia"/>
        </w:rPr>
        <w:t>表示递归</w:t>
      </w:r>
      <w:r>
        <w:t>查找</w:t>
      </w:r>
    </w:p>
    <w:p w14:paraId="64F09785" w14:textId="77777777" w:rsidR="00CF0FBC" w:rsidRDefault="00CF0FBC" w:rsidP="00CF0FBC">
      <w:pPr>
        <w:pStyle w:val="a"/>
        <w:numPr>
          <w:ilvl w:val="0"/>
          <w:numId w:val="0"/>
        </w:numPr>
        <w:ind w:left="432"/>
      </w:pPr>
      <w:r w:rsidRPr="00CF0FBC">
        <w:rPr>
          <w:lang w:val="en-US"/>
        </w:rPr>
        <w:drawing>
          <wp:inline distT="0" distB="0" distL="0" distR="0" wp14:anchorId="5AF831E8" wp14:editId="7E9F7276">
            <wp:extent cx="5732145" cy="20554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B163" w14:textId="77777777" w:rsidR="00CF0FBC" w:rsidRDefault="00CF0FBC" w:rsidP="00CF0FBC">
      <w:pPr>
        <w:pStyle w:val="a"/>
        <w:numPr>
          <w:ilvl w:val="0"/>
          <w:numId w:val="0"/>
        </w:numPr>
        <w:ind w:left="432" w:hanging="432"/>
      </w:pPr>
    </w:p>
    <w:p w14:paraId="10CC024C" w14:textId="6361EE4E" w:rsidR="00BD222E" w:rsidRDefault="00BD222E" w:rsidP="00BD222E">
      <w:pPr>
        <w:pStyle w:val="a"/>
        <w:numPr>
          <w:ilvl w:val="0"/>
          <w:numId w:val="5"/>
        </w:numPr>
      </w:pPr>
      <w:r>
        <w:rPr>
          <w:rFonts w:hint="eastAsia"/>
        </w:rPr>
        <w:t>导入</w:t>
      </w:r>
      <w:r>
        <w:t>第三方框架时，</w:t>
      </w:r>
      <w:r>
        <w:rPr>
          <w:rFonts w:hint="eastAsia"/>
        </w:rPr>
        <w:t>编译</w:t>
      </w:r>
      <w:r>
        <w:t>通不过，</w:t>
      </w:r>
      <w:r>
        <w:rPr>
          <w:rFonts w:hint="eastAsia"/>
        </w:rPr>
        <w:t>出现</w:t>
      </w:r>
      <w:r>
        <w:t>如下错误</w:t>
      </w:r>
      <w:r>
        <w:rPr>
          <w:rFonts w:ascii="Helvetica" w:hAnsi="Helvetica" w:cs="Helvetica"/>
          <w:color w:val="auto"/>
          <w:sz w:val="24"/>
          <w:szCs w:val="24"/>
          <w:lang w:val="en-US"/>
        </w:rPr>
        <w:drawing>
          <wp:inline distT="0" distB="0" distL="0" distR="0" wp14:anchorId="5B943D00" wp14:editId="394552C0">
            <wp:extent cx="5732145" cy="16999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5236" w14:textId="60F78629" w:rsidR="00BD222E" w:rsidRDefault="00BD222E" w:rsidP="00BD222E">
      <w:pPr>
        <w:pStyle w:val="a"/>
        <w:numPr>
          <w:ilvl w:val="0"/>
          <w:numId w:val="0"/>
        </w:numPr>
        <w:ind w:left="480"/>
      </w:pPr>
      <w:r>
        <w:t>原因是，</w:t>
      </w:r>
      <w:r w:rsidRPr="00BD222E">
        <w:rPr>
          <w:rFonts w:hint="eastAsia"/>
        </w:rPr>
        <w:t>我们在使用这些第三方类库文件时直接将其拖拽到工程之中，编译的的时候</w:t>
      </w:r>
      <w:r w:rsidRPr="00BD222E">
        <w:rPr>
          <w:rFonts w:hint="eastAsia"/>
        </w:rPr>
        <w:t>Xcode</w:t>
      </w:r>
      <w:r w:rsidRPr="00BD222E">
        <w:rPr>
          <w:rFonts w:hint="eastAsia"/>
        </w:rPr>
        <w:t>也没有自动引用，所以造成这样错误，这就需要我们手动添加</w:t>
      </w:r>
      <w:r>
        <w:t>。</w:t>
      </w:r>
    </w:p>
    <w:p w14:paraId="2231863D" w14:textId="28847A15" w:rsidR="00BD222E" w:rsidRDefault="00BD222E" w:rsidP="00BD222E">
      <w:pPr>
        <w:pStyle w:val="a"/>
        <w:numPr>
          <w:ilvl w:val="0"/>
          <w:numId w:val="0"/>
        </w:numPr>
        <w:ind w:left="480"/>
      </w:pPr>
      <w:r>
        <w:lastRenderedPageBreak/>
        <w:t>解决办法：</w:t>
      </w:r>
      <w:r w:rsidRPr="00BD222E">
        <w:rPr>
          <w:rFonts w:hint="eastAsia"/>
        </w:rPr>
        <w:t>在工作左边导航栏</w:t>
      </w:r>
      <w:r w:rsidRPr="00BD222E">
        <w:rPr>
          <w:rFonts w:hint="eastAsia"/>
        </w:rPr>
        <w:t>Target--&gt;Build Phases--&gt;compile Sources</w:t>
      </w:r>
      <w:r w:rsidRPr="00BD222E">
        <w:rPr>
          <w:rFonts w:hint="eastAsia"/>
        </w:rPr>
        <w:t>中，第三库库的所有</w:t>
      </w:r>
      <w:r w:rsidRPr="00BD222E">
        <w:rPr>
          <w:rFonts w:hint="eastAsia"/>
        </w:rPr>
        <w:t>.m</w:t>
      </w:r>
      <w:r w:rsidRPr="00BD222E">
        <w:rPr>
          <w:rFonts w:hint="eastAsia"/>
        </w:rPr>
        <w:t>文件都添加到</w:t>
      </w:r>
      <w:r>
        <w:t>里面，</w:t>
      </w:r>
      <w:r>
        <w:rPr>
          <w:rFonts w:hint="eastAsia"/>
        </w:rPr>
        <w:t>就</w:t>
      </w:r>
      <w:r>
        <w:t>OK</w:t>
      </w:r>
      <w:r>
        <w:t>了。</w:t>
      </w:r>
    </w:p>
    <w:p w14:paraId="2B7C6E17" w14:textId="77777777" w:rsidR="00220F5E" w:rsidRDefault="00220F5E" w:rsidP="00BD222E">
      <w:pPr>
        <w:pStyle w:val="a"/>
        <w:numPr>
          <w:ilvl w:val="0"/>
          <w:numId w:val="0"/>
        </w:numPr>
        <w:ind w:left="480"/>
        <w:rPr>
          <w:rFonts w:hint="eastAsia"/>
        </w:rPr>
      </w:pPr>
    </w:p>
    <w:p w14:paraId="5F983A1A" w14:textId="3CC4D3E7" w:rsidR="00220F5E" w:rsidRDefault="00220F5E" w:rsidP="00220F5E">
      <w:pPr>
        <w:pStyle w:val="a"/>
        <w:numPr>
          <w:ilvl w:val="0"/>
          <w:numId w:val="5"/>
        </w:numPr>
      </w:pPr>
      <w:r>
        <w:rPr>
          <w:rFonts w:hint="eastAsia"/>
        </w:rPr>
        <w:t>关于</w:t>
      </w:r>
      <w:r>
        <w:t>sqlite3</w:t>
      </w:r>
      <w:r>
        <w:rPr>
          <w:rFonts w:hint="eastAsia"/>
        </w:rPr>
        <w:t>数据库</w:t>
      </w:r>
    </w:p>
    <w:p w14:paraId="6602079A" w14:textId="1916A902" w:rsidR="00220F5E" w:rsidRDefault="00220F5E" w:rsidP="00220F5E">
      <w:pPr>
        <w:pStyle w:val="a"/>
        <w:numPr>
          <w:ilvl w:val="0"/>
          <w:numId w:val="0"/>
        </w:numPr>
        <w:ind w:left="480"/>
      </w:pPr>
      <w:r>
        <w:t>在</w:t>
      </w:r>
      <w:r>
        <w:t>SQLite</w:t>
      </w:r>
      <w:r>
        <w:t>中对于表</w:t>
      </w:r>
      <w:r>
        <w:rPr>
          <w:rFonts w:hint="eastAsia"/>
        </w:rPr>
        <w:t>结构</w:t>
      </w:r>
      <w:r>
        <w:t>的修改只能是</w:t>
      </w:r>
      <w:r>
        <w:t>rename</w:t>
      </w:r>
      <w:r>
        <w:t>表明，</w:t>
      </w:r>
      <w:r>
        <w:rPr>
          <w:rFonts w:hint="eastAsia"/>
        </w:rPr>
        <w:t>添加</w:t>
      </w:r>
      <w:r>
        <w:t>新的字段在表的尾部，</w:t>
      </w:r>
      <w:r>
        <w:rPr>
          <w:rFonts w:hint="eastAsia"/>
        </w:rPr>
        <w:t>而</w:t>
      </w:r>
      <w:r>
        <w:t>不能够删除和修改字段</w:t>
      </w:r>
    </w:p>
    <w:p w14:paraId="67B938B0" w14:textId="379DFA76" w:rsidR="00220F5E" w:rsidRDefault="00220F5E" w:rsidP="00220F5E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alter</w:t>
      </w:r>
      <w:r>
        <w:t xml:space="preserve"> table stu  rename to student; </w:t>
      </w:r>
    </w:p>
    <w:p w14:paraId="47FC5D8E" w14:textId="429E4D98" w:rsidR="00220F5E" w:rsidRDefault="00220F5E" w:rsidP="00220F5E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alter table stu add column age integer not null;</w:t>
      </w:r>
    </w:p>
    <w:p w14:paraId="1325AD60" w14:textId="114C82D2" w:rsidR="004E22B4" w:rsidRDefault="004E22B4" w:rsidP="00220F5E">
      <w:pPr>
        <w:pStyle w:val="a"/>
        <w:numPr>
          <w:ilvl w:val="0"/>
          <w:numId w:val="0"/>
        </w:numPr>
        <w:ind w:left="480"/>
      </w:pPr>
      <w:r>
        <w:t>如果想要修改表结构，</w:t>
      </w:r>
      <w:r>
        <w:rPr>
          <w:rFonts w:hint="eastAsia"/>
        </w:rPr>
        <w:t>可以</w:t>
      </w:r>
      <w:r>
        <w:t>在一个事</w:t>
      </w:r>
      <w:r>
        <w:rPr>
          <w:rFonts w:hint="eastAsia"/>
        </w:rPr>
        <w:t>务</w:t>
      </w:r>
      <w:r>
        <w:t>中使用如下方法：</w:t>
      </w:r>
    </w:p>
    <w:p w14:paraId="2FE57880" w14:textId="47A8F1F7" w:rsidR="004E22B4" w:rsidRDefault="004E22B4" w:rsidP="00220F5E">
      <w:pPr>
        <w:pStyle w:val="a"/>
        <w:numPr>
          <w:ilvl w:val="0"/>
          <w:numId w:val="0"/>
        </w:numPr>
        <w:ind w:left="480"/>
      </w:pPr>
      <w:r>
        <w:t>alter table stu rename to _tmp_stu</w:t>
      </w:r>
      <w:r w:rsidR="0087705E">
        <w:t>;//</w:t>
      </w:r>
      <w:r w:rsidR="0087705E">
        <w:rPr>
          <w:rFonts w:hint="eastAsia"/>
        </w:rPr>
        <w:t>重命名</w:t>
      </w:r>
      <w:r w:rsidR="0087705E">
        <w:t>表</w:t>
      </w:r>
    </w:p>
    <w:p w14:paraId="37575A16" w14:textId="14E756C1" w:rsidR="0087705E" w:rsidRDefault="0087705E" w:rsidP="00220F5E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create table stu();//</w:t>
      </w:r>
      <w:r>
        <w:rPr>
          <w:rFonts w:hint="eastAsia"/>
        </w:rPr>
        <w:t>重新</w:t>
      </w:r>
      <w:r>
        <w:t>建表</w:t>
      </w:r>
    </w:p>
    <w:p w14:paraId="09F7EE87" w14:textId="67E777C1" w:rsidR="0087705E" w:rsidRDefault="0087705E" w:rsidP="00220F5E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insert into stu (id,</w:t>
      </w:r>
      <w:r>
        <w:rPr>
          <w:rFonts w:hint="eastAsia"/>
        </w:rPr>
        <w:t>……</w:t>
      </w:r>
      <w:r>
        <w:rPr>
          <w:rFonts w:hint="eastAsia"/>
        </w:rPr>
        <w:t>) select (</w:t>
      </w:r>
      <w:r>
        <w:t>…</w:t>
      </w:r>
      <w:r>
        <w:rPr>
          <w:rFonts w:hint="eastAsia"/>
        </w:rPr>
        <w:t>)</w:t>
      </w:r>
      <w:r>
        <w:t xml:space="preserve"> from _tmp_stu;//</w:t>
      </w:r>
    </w:p>
    <w:p w14:paraId="7E218B3C" w14:textId="13C352E4" w:rsidR="0087705E" w:rsidRDefault="0087705E" w:rsidP="00220F5E">
      <w:pPr>
        <w:pStyle w:val="a"/>
        <w:numPr>
          <w:ilvl w:val="0"/>
          <w:numId w:val="0"/>
        </w:numPr>
        <w:ind w:left="480"/>
        <w:rPr>
          <w:rFonts w:hint="eastAsia"/>
        </w:rPr>
      </w:pPr>
      <w:r>
        <w:rPr>
          <w:rFonts w:hint="eastAsia"/>
        </w:rPr>
        <w:t>drop</w:t>
      </w:r>
      <w:r>
        <w:t xml:space="preserve"> table _tmp_stu;//</w:t>
      </w:r>
      <w:r>
        <w:rPr>
          <w:rFonts w:hint="eastAsia"/>
        </w:rPr>
        <w:t>删除</w:t>
      </w:r>
      <w:r>
        <w:t>临时表</w:t>
      </w:r>
      <w:bookmarkStart w:id="0" w:name="_GoBack"/>
      <w:bookmarkEnd w:id="0"/>
    </w:p>
    <w:p w14:paraId="3CB006A9" w14:textId="77777777" w:rsidR="00220F5E" w:rsidRDefault="00220F5E" w:rsidP="00220F5E">
      <w:pPr>
        <w:pStyle w:val="a"/>
        <w:numPr>
          <w:ilvl w:val="0"/>
          <w:numId w:val="0"/>
        </w:numPr>
        <w:ind w:left="480"/>
        <w:rPr>
          <w:rFonts w:hint="eastAsia"/>
        </w:rPr>
      </w:pPr>
    </w:p>
    <w:sectPr w:rsidR="00220F5E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6B329" w14:textId="77777777" w:rsidR="0053116F" w:rsidRDefault="0053116F">
      <w:r>
        <w:separator/>
      </w:r>
    </w:p>
    <w:p w14:paraId="06D41852" w14:textId="77777777" w:rsidR="0053116F" w:rsidRDefault="0053116F"/>
  </w:endnote>
  <w:endnote w:type="continuationSeparator" w:id="0">
    <w:p w14:paraId="02036E5F" w14:textId="77777777" w:rsidR="0053116F" w:rsidRDefault="0053116F">
      <w:r>
        <w:continuationSeparator/>
      </w:r>
    </w:p>
    <w:p w14:paraId="58ADEA8F" w14:textId="77777777" w:rsidR="0053116F" w:rsidRDefault="005311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/>
    <w:sdtContent>
      <w:p w14:paraId="75A00B9D" w14:textId="77777777" w:rsidR="00533586" w:rsidRDefault="00547C66">
        <w:pPr>
          <w:pStyle w:val="a7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87705E"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1EF58" w14:textId="77777777" w:rsidR="0053116F" w:rsidRDefault="0053116F">
      <w:r>
        <w:separator/>
      </w:r>
    </w:p>
    <w:p w14:paraId="7EB7BA1D" w14:textId="77777777" w:rsidR="0053116F" w:rsidRDefault="0053116F"/>
  </w:footnote>
  <w:footnote w:type="continuationSeparator" w:id="0">
    <w:p w14:paraId="6A4D3B19" w14:textId="77777777" w:rsidR="0053116F" w:rsidRDefault="0053116F">
      <w:r>
        <w:continuationSeparator/>
      </w:r>
    </w:p>
    <w:p w14:paraId="2FE115A2" w14:textId="77777777" w:rsidR="0053116F" w:rsidRDefault="0053116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02EF9"/>
    <w:multiLevelType w:val="hybridMultilevel"/>
    <w:tmpl w:val="815E86D4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F510F"/>
    <w:multiLevelType w:val="hybridMultilevel"/>
    <w:tmpl w:val="DBF04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BC"/>
    <w:rsid w:val="001B3660"/>
    <w:rsid w:val="00220F5E"/>
    <w:rsid w:val="004E22B4"/>
    <w:rsid w:val="0053116F"/>
    <w:rsid w:val="00533586"/>
    <w:rsid w:val="00547C66"/>
    <w:rsid w:val="0087705E"/>
    <w:rsid w:val="009F4D6B"/>
    <w:rsid w:val="00BD222E"/>
    <w:rsid w:val="00C35F1A"/>
    <w:rsid w:val="00C9613D"/>
    <w:rsid w:val="00CF0FBC"/>
    <w:rsid w:val="00DE6292"/>
    <w:rsid w:val="00EB6B8C"/>
    <w:rsid w:val="00F6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BC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noProof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uxiaoyu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19</TotalTime>
  <Pages>2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胡晓雨</dc:creator>
  <cp:keywords/>
  <dc:description/>
  <cp:lastModifiedBy>胡晓雨</cp:lastModifiedBy>
  <cp:revision>4</cp:revision>
  <dcterms:created xsi:type="dcterms:W3CDTF">2017-04-03T13:10:00Z</dcterms:created>
  <dcterms:modified xsi:type="dcterms:W3CDTF">2017-04-04T07:29:00Z</dcterms:modified>
</cp:coreProperties>
</file>